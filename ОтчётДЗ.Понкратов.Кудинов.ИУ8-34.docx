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66" w:rsidRPr="00E53BD6" w:rsidRDefault="006F6F66">
      <w:pPr>
        <w:jc w:val="center"/>
      </w:pPr>
    </w:p>
    <w:p w:rsidR="006F6F66" w:rsidRDefault="006F6F66">
      <w:pPr>
        <w:jc w:val="center"/>
        <w:rPr>
          <w:lang w:val="en-US"/>
        </w:rPr>
      </w:pPr>
    </w:p>
    <w:p w:rsidR="006F6F66" w:rsidRDefault="006F6F66">
      <w:pPr>
        <w:jc w:val="center"/>
        <w:rPr>
          <w:lang w:val="en-US"/>
        </w:rPr>
      </w:pPr>
    </w:p>
    <w:p w:rsidR="006F6F66" w:rsidRDefault="006F6F66">
      <w:pPr>
        <w:jc w:val="center"/>
        <w:rPr>
          <w:lang w:val="en-US"/>
        </w:rPr>
      </w:pPr>
    </w:p>
    <w:p w:rsidR="006F6F66" w:rsidRDefault="006F6F66">
      <w:pPr>
        <w:jc w:val="center"/>
        <w:rPr>
          <w:lang w:val="en-US"/>
        </w:rPr>
      </w:pPr>
    </w:p>
    <w:p w:rsidR="006F6F66" w:rsidRDefault="006F6F66">
      <w:pPr>
        <w:jc w:val="center"/>
        <w:rPr>
          <w:lang w:val="en-US"/>
        </w:rPr>
      </w:pPr>
    </w:p>
    <w:p w:rsidR="006F6F66" w:rsidRDefault="006F6F66">
      <w:pPr>
        <w:jc w:val="center"/>
        <w:rPr>
          <w:lang w:val="en-US"/>
        </w:rPr>
      </w:pPr>
    </w:p>
    <w:p w:rsidR="006F6F66" w:rsidRPr="00217555" w:rsidRDefault="006F6F66">
      <w:pPr>
        <w:jc w:val="center"/>
        <w:rPr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s1026" type="#_x0000_t75" alt="БарельефМГТУ" style="position:absolute;left:0;text-align:left;margin-left:112.05pt;margin-top:47.7pt;width:403.1pt;height:92.65pt;z-index:251658240;visibility:visible;mso-position-horizontal-relative:page;mso-position-vertical-relative:page">
            <v:imagedata r:id="rId7" o:title=""/>
            <w10:wrap type="square" anchorx="page" anchory="page"/>
          </v:shape>
        </w:pict>
      </w:r>
      <w:r w:rsidRPr="00217555">
        <w:rPr>
          <w:b/>
          <w:sz w:val="28"/>
          <w:szCs w:val="28"/>
        </w:rPr>
        <w:t>Министерство образования Российской Федерации</w:t>
      </w:r>
    </w:p>
    <w:p w:rsidR="006F6F66" w:rsidRPr="00217555" w:rsidRDefault="006F6F66">
      <w:pPr>
        <w:jc w:val="center"/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МОСКОВСКИЙ ГОСУДАРСТВЕННЫЙ ТЕХНИЧЕСКИЙ УНИВЕРСИТЕТ</w:t>
      </w:r>
    </w:p>
    <w:p w:rsidR="006F6F66" w:rsidRPr="00217555" w:rsidRDefault="006F6F66">
      <w:pPr>
        <w:jc w:val="center"/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им. Н.Э. БАУМАНА</w:t>
      </w:r>
    </w:p>
    <w:p w:rsidR="006F6F66" w:rsidRPr="00217555" w:rsidRDefault="006F6F66">
      <w:pPr>
        <w:jc w:val="center"/>
        <w:rPr>
          <w:b/>
          <w:sz w:val="28"/>
          <w:szCs w:val="28"/>
        </w:rPr>
      </w:pPr>
    </w:p>
    <w:p w:rsidR="006F6F66" w:rsidRDefault="006F6F66" w:rsidP="00733DEB">
      <w:pPr>
        <w:jc w:val="center"/>
      </w:pPr>
      <w:r>
        <w:t>Факультет: Информатика и системы управления</w:t>
      </w:r>
    </w:p>
    <w:p w:rsidR="006F6F66" w:rsidRPr="00733DEB" w:rsidRDefault="006F6F66" w:rsidP="00733DEB">
      <w:pPr>
        <w:jc w:val="center"/>
      </w:pPr>
      <w:r>
        <w:t>Кафедра: Информационная безопасность (ИУ8)</w:t>
      </w:r>
    </w:p>
    <w:p w:rsidR="006F6F66" w:rsidRPr="00217555" w:rsidRDefault="006F6F66">
      <w:pPr>
        <w:rPr>
          <w:b/>
        </w:rPr>
      </w:pPr>
    </w:p>
    <w:p w:rsidR="006F6F66" w:rsidRPr="00217555" w:rsidRDefault="006F6F66">
      <w:pPr>
        <w:rPr>
          <w:b/>
        </w:rPr>
      </w:pPr>
    </w:p>
    <w:p w:rsidR="006F6F66" w:rsidRDefault="006F6F66">
      <w:pPr>
        <w:jc w:val="center"/>
        <w:rPr>
          <w:b/>
        </w:rPr>
      </w:pPr>
    </w:p>
    <w:p w:rsidR="006F6F66" w:rsidRDefault="006F6F66">
      <w:pPr>
        <w:jc w:val="center"/>
        <w:rPr>
          <w:b/>
        </w:rPr>
      </w:pPr>
    </w:p>
    <w:p w:rsidR="006F6F66" w:rsidRDefault="006F6F66">
      <w:pPr>
        <w:jc w:val="center"/>
        <w:rPr>
          <w:b/>
        </w:rPr>
      </w:pPr>
    </w:p>
    <w:p w:rsidR="006F6F66" w:rsidRPr="0015275D" w:rsidRDefault="006F6F6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АЛГОРИТМИЧЕСКИЕ ЯЗЫКИ</w:t>
      </w:r>
    </w:p>
    <w:p w:rsidR="006F6F66" w:rsidRPr="00217555" w:rsidRDefault="006F6F66">
      <w:pPr>
        <w:jc w:val="center"/>
        <w:rPr>
          <w:b/>
        </w:rPr>
      </w:pPr>
    </w:p>
    <w:p w:rsidR="006F6F66" w:rsidRPr="004A058D" w:rsidRDefault="006F6F66" w:rsidP="001E788A">
      <w:pPr>
        <w:pStyle w:val="Heading4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ДОМАШНЯЯ РАБОТА</w:t>
      </w:r>
    </w:p>
    <w:p w:rsidR="006F6F66" w:rsidRPr="00D8208F" w:rsidRDefault="006F6F66" w:rsidP="00D8208F">
      <w:pPr>
        <w:jc w:val="center"/>
        <w:rPr>
          <w:sz w:val="28"/>
          <w:szCs w:val="28"/>
        </w:rPr>
      </w:pPr>
      <w:r w:rsidRPr="006423F8">
        <w:rPr>
          <w:sz w:val="28"/>
          <w:szCs w:val="28"/>
        </w:rPr>
        <w:t>“</w:t>
      </w:r>
      <w:r>
        <w:rPr>
          <w:sz w:val="28"/>
          <w:szCs w:val="28"/>
        </w:rPr>
        <w:t xml:space="preserve">Отображение схем булевых функций и их вычисление. </w:t>
      </w:r>
      <w:r>
        <w:rPr>
          <w:sz w:val="28"/>
          <w:szCs w:val="28"/>
        </w:rPr>
        <w:br/>
        <w:t xml:space="preserve">Реализация триггера с задержкой </w:t>
      </w:r>
      <w:r w:rsidRPr="006423F8">
        <w:rPr>
          <w:sz w:val="28"/>
          <w:szCs w:val="28"/>
        </w:rPr>
        <w:t>”</w:t>
      </w:r>
      <w:r>
        <w:rPr>
          <w:sz w:val="28"/>
        </w:rPr>
        <w:t xml:space="preserve"> </w:t>
      </w:r>
    </w:p>
    <w:p w:rsidR="006F6F66" w:rsidRDefault="006F6F66" w:rsidP="00AF104F">
      <w:pPr>
        <w:jc w:val="center"/>
        <w:rPr>
          <w:sz w:val="28"/>
        </w:rPr>
      </w:pPr>
    </w:p>
    <w:p w:rsidR="006F6F66" w:rsidRDefault="006F6F66" w:rsidP="00AF104F">
      <w:pPr>
        <w:jc w:val="center"/>
        <w:rPr>
          <w:sz w:val="28"/>
        </w:rPr>
      </w:pPr>
    </w:p>
    <w:p w:rsidR="006F6F66" w:rsidRDefault="006F6F66" w:rsidP="00AF104F">
      <w:pPr>
        <w:jc w:val="center"/>
        <w:rPr>
          <w:sz w:val="28"/>
        </w:rPr>
      </w:pPr>
    </w:p>
    <w:p w:rsidR="006F6F66" w:rsidRDefault="006F6F66" w:rsidP="00AF104F">
      <w:pPr>
        <w:jc w:val="center"/>
        <w:rPr>
          <w:sz w:val="28"/>
        </w:rPr>
      </w:pPr>
    </w:p>
    <w:p w:rsidR="006F6F66" w:rsidRDefault="006F6F66" w:rsidP="00AF104F">
      <w:pPr>
        <w:jc w:val="center"/>
        <w:rPr>
          <w:sz w:val="28"/>
        </w:rPr>
      </w:pPr>
    </w:p>
    <w:p w:rsidR="006F6F66" w:rsidRDefault="006F6F66" w:rsidP="00AF104F">
      <w:pPr>
        <w:jc w:val="center"/>
        <w:rPr>
          <w:sz w:val="28"/>
        </w:rPr>
      </w:pPr>
    </w:p>
    <w:p w:rsidR="006F6F66" w:rsidRDefault="006F6F66" w:rsidP="009456BF">
      <w:pPr>
        <w:ind w:left="7080" w:right="5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Преподаватель</w:t>
      </w:r>
      <w:r w:rsidRPr="0015275D">
        <w:rPr>
          <w:b/>
          <w:sz w:val="28"/>
          <w:szCs w:val="28"/>
        </w:rPr>
        <w:t>:</w:t>
      </w:r>
    </w:p>
    <w:p w:rsidR="006F6F66" w:rsidRDefault="006F6F66" w:rsidP="009456BF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Мироненко Е.О.</w:t>
      </w:r>
    </w:p>
    <w:p w:rsidR="006F6F66" w:rsidRPr="00217555" w:rsidRDefault="006F6F66" w:rsidP="009456BF">
      <w:pPr>
        <w:ind w:left="5954" w:right="509"/>
        <w:jc w:val="right"/>
        <w:rPr>
          <w:sz w:val="28"/>
          <w:szCs w:val="28"/>
        </w:rPr>
      </w:pPr>
    </w:p>
    <w:p w:rsidR="006F6F66" w:rsidRDefault="006F6F66" w:rsidP="009456BF">
      <w:pPr>
        <w:ind w:left="3540" w:right="509" w:firstLine="708"/>
        <w:jc w:val="right"/>
        <w:rPr>
          <w:sz w:val="28"/>
          <w:szCs w:val="28"/>
        </w:rPr>
      </w:pPr>
      <w:r>
        <w:rPr>
          <w:b/>
          <w:sz w:val="28"/>
          <w:szCs w:val="28"/>
        </w:rPr>
        <w:t>Выполнили</w:t>
      </w:r>
      <w:r w:rsidRPr="00C5795C">
        <w:rPr>
          <w:sz w:val="28"/>
          <w:szCs w:val="28"/>
        </w:rPr>
        <w:t>:</w:t>
      </w:r>
    </w:p>
    <w:p w:rsidR="006F6F66" w:rsidRDefault="006F6F66" w:rsidP="009456BF">
      <w:pPr>
        <w:ind w:left="3540" w:right="509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Кудинов М.А.</w:t>
      </w:r>
    </w:p>
    <w:p w:rsidR="006F6F66" w:rsidRDefault="006F6F66" w:rsidP="009456BF">
      <w:pPr>
        <w:ind w:left="3540" w:right="509" w:firstLine="708"/>
        <w:jc w:val="right"/>
        <w:rPr>
          <w:sz w:val="28"/>
          <w:szCs w:val="28"/>
        </w:rPr>
      </w:pPr>
      <w:r>
        <w:rPr>
          <w:sz w:val="28"/>
          <w:szCs w:val="28"/>
        </w:rPr>
        <w:t>Понкратов С.Д.</w:t>
      </w:r>
    </w:p>
    <w:p w:rsidR="006F6F66" w:rsidRDefault="006F6F66" w:rsidP="009456BF">
      <w:pPr>
        <w:ind w:left="3540" w:right="509" w:firstLine="708"/>
        <w:jc w:val="right"/>
        <w:rPr>
          <w:sz w:val="28"/>
          <w:szCs w:val="28"/>
        </w:rPr>
      </w:pPr>
    </w:p>
    <w:p w:rsidR="006F6F66" w:rsidRDefault="006F6F66" w:rsidP="009456BF">
      <w:pPr>
        <w:ind w:left="3540" w:right="509" w:firstLine="708"/>
        <w:jc w:val="right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</w:t>
      </w:r>
    </w:p>
    <w:p w:rsidR="006F6F66" w:rsidRPr="00E90651" w:rsidRDefault="006F6F66" w:rsidP="009456BF">
      <w:pPr>
        <w:ind w:left="5954" w:right="509"/>
        <w:jc w:val="right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sz w:val="28"/>
          <w:szCs w:val="28"/>
        </w:rPr>
        <w:t>ИУ8-34</w:t>
      </w:r>
      <w:bookmarkStart w:id="0" w:name="_GoBack"/>
      <w:bookmarkEnd w:id="0"/>
    </w:p>
    <w:p w:rsidR="006F6F66" w:rsidRPr="001E788A" w:rsidRDefault="006F6F66" w:rsidP="009456BF">
      <w:pPr>
        <w:ind w:right="509"/>
        <w:jc w:val="right"/>
        <w:rPr>
          <w:sz w:val="28"/>
          <w:szCs w:val="28"/>
        </w:rPr>
      </w:pPr>
    </w:p>
    <w:p w:rsidR="006F6F66" w:rsidRDefault="006F6F66" w:rsidP="00733DEB">
      <w:pPr>
        <w:jc w:val="center"/>
        <w:rPr>
          <w:sz w:val="28"/>
          <w:szCs w:val="28"/>
        </w:rPr>
      </w:pPr>
    </w:p>
    <w:p w:rsidR="006F6F66" w:rsidRDefault="006F6F66" w:rsidP="00733DEB">
      <w:pPr>
        <w:jc w:val="center"/>
        <w:rPr>
          <w:sz w:val="28"/>
          <w:szCs w:val="28"/>
        </w:rPr>
      </w:pPr>
    </w:p>
    <w:p w:rsidR="006F6F66" w:rsidRDefault="006F6F66" w:rsidP="00733DEB">
      <w:pPr>
        <w:jc w:val="center"/>
        <w:rPr>
          <w:sz w:val="28"/>
          <w:szCs w:val="28"/>
        </w:rPr>
      </w:pPr>
      <w:r w:rsidRPr="00217555">
        <w:rPr>
          <w:sz w:val="28"/>
          <w:szCs w:val="28"/>
        </w:rPr>
        <w:t xml:space="preserve">Москва </w:t>
      </w:r>
      <w:r>
        <w:rPr>
          <w:sz w:val="28"/>
          <w:szCs w:val="28"/>
        </w:rPr>
        <w:t>2016</w:t>
      </w:r>
    </w:p>
    <w:p w:rsidR="006F6F66" w:rsidRDefault="006F6F66" w:rsidP="00D413C2">
      <w:pPr>
        <w:rPr>
          <w:sz w:val="28"/>
          <w:szCs w:val="28"/>
        </w:rPr>
        <w:sectPr w:rsidR="006F6F66" w:rsidSect="00D413C2">
          <w:pgSz w:w="12240" w:h="15840"/>
          <w:pgMar w:top="1134" w:right="850" w:bottom="1134" w:left="1701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6F6F66" w:rsidRPr="00604C6C" w:rsidRDefault="006F6F66" w:rsidP="00D820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ПРОГРАММЫ</w:t>
      </w:r>
    </w:p>
    <w:p w:rsidR="006F6F66" w:rsidRPr="00CC239B" w:rsidRDefault="006F6F66" w:rsidP="00F807B3">
      <w:pPr>
        <w:jc w:val="both"/>
      </w:pPr>
    </w:p>
    <w:p w:rsidR="006F6F66" w:rsidRPr="00CC239B" w:rsidRDefault="006F6F66" w:rsidP="00FD147A">
      <w:pPr>
        <w:rPr>
          <w:sz w:val="28"/>
          <w:szCs w:val="28"/>
        </w:rPr>
      </w:pPr>
      <w:r w:rsidRPr="00CC239B">
        <w:rPr>
          <w:color w:val="000000"/>
          <w:sz w:val="28"/>
          <w:szCs w:val="28"/>
          <w:shd w:val="clear" w:color="auto" w:fill="FFFFFF"/>
        </w:rPr>
        <w:t>Программа blockSheme осуществляет отрисовку блок-схем булевых функций, представление таблицы истинности, возможность подсчёта функции для заданных значений на схеме, сохранение в файл изображения блок-схемы</w:t>
      </w:r>
      <w:r w:rsidRPr="00CC239B">
        <w:rPr>
          <w:rStyle w:val="apple-converted-space"/>
          <w:color w:val="000000"/>
          <w:sz w:val="28"/>
          <w:szCs w:val="28"/>
          <w:shd w:val="clear" w:color="auto" w:fill="FFFFFF"/>
        </w:rPr>
        <w:t> .</w:t>
      </w:r>
      <w:r w:rsidRPr="00CC239B">
        <w:rPr>
          <w:color w:val="000000"/>
          <w:sz w:val="28"/>
          <w:szCs w:val="28"/>
        </w:rPr>
        <w:br/>
      </w:r>
      <w:r w:rsidRPr="00CC239B">
        <w:rPr>
          <w:color w:val="000000"/>
          <w:sz w:val="28"/>
          <w:szCs w:val="28"/>
          <w:shd w:val="clear" w:color="auto" w:fill="FFFFFF"/>
        </w:rPr>
        <w:t>Программа simpleOrThreadTrigger осуществляет реализацию триггера с задержкой по значению или по времени и отрисовку осциллограмм сигналов.</w:t>
      </w:r>
    </w:p>
    <w:p w:rsidR="006F6F66" w:rsidRPr="009456BF" w:rsidRDefault="006F6F66" w:rsidP="00FD147A">
      <w:pPr>
        <w:rPr>
          <w:sz w:val="28"/>
        </w:rPr>
      </w:pPr>
    </w:p>
    <w:p w:rsidR="006F6F66" w:rsidRPr="00604C6C" w:rsidRDefault="006F6F66" w:rsidP="00D820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 ПО СБОРКЕ</w:t>
      </w:r>
    </w:p>
    <w:p w:rsidR="006F6F66" w:rsidRPr="00D06B65" w:rsidRDefault="006F6F66" w:rsidP="002270D7">
      <w:pPr>
        <w:rPr>
          <w:sz w:val="28"/>
          <w:szCs w:val="28"/>
        </w:rPr>
      </w:pPr>
      <w:r w:rsidRPr="00D06B65">
        <w:rPr>
          <w:color w:val="000000"/>
          <w:sz w:val="28"/>
          <w:szCs w:val="28"/>
          <w:shd w:val="clear" w:color="auto" w:fill="FFFFFF"/>
        </w:rPr>
        <w:t>1.Скачать QT</w:t>
      </w:r>
      <w:r w:rsidRPr="00D06B65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D06B65">
        <w:rPr>
          <w:color w:val="000000"/>
          <w:sz w:val="28"/>
          <w:szCs w:val="28"/>
        </w:rPr>
        <w:br/>
      </w:r>
      <w:r w:rsidRPr="00D06B65">
        <w:rPr>
          <w:color w:val="000000"/>
          <w:sz w:val="28"/>
          <w:szCs w:val="28"/>
          <w:shd w:val="clear" w:color="auto" w:fill="FFFFFF"/>
        </w:rPr>
        <w:t>2. Подключить QT к Visual Studio с помощью</w:t>
      </w:r>
      <w:r w:rsidRPr="00D06B65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D06B65">
        <w:rPr>
          <w:color w:val="000000"/>
          <w:sz w:val="28"/>
          <w:szCs w:val="28"/>
        </w:rPr>
        <w:br/>
        <w:t>http://download.qt.io/official_releases/vsaddin/qt-vs-tools-msvc2015-2.0.0.vsix</w:t>
      </w:r>
      <w:r w:rsidRPr="00D06B65">
        <w:rPr>
          <w:color w:val="000000"/>
          <w:sz w:val="28"/>
          <w:szCs w:val="28"/>
        </w:rPr>
        <w:br/>
      </w:r>
      <w:r w:rsidRPr="00D06B65">
        <w:rPr>
          <w:color w:val="000000"/>
          <w:sz w:val="28"/>
          <w:szCs w:val="28"/>
          <w:shd w:val="clear" w:color="auto" w:fill="FFFFFF"/>
        </w:rPr>
        <w:t>3. Запустить</w:t>
      </w:r>
      <w:r w:rsidRPr="00D06B65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06B65">
        <w:rPr>
          <w:color w:val="000000"/>
          <w:sz w:val="28"/>
          <w:szCs w:val="28"/>
          <w:shd w:val="clear" w:color="auto" w:fill="FFFFFF"/>
        </w:rPr>
        <w:t>один из проектов</w:t>
      </w:r>
    </w:p>
    <w:p w:rsidR="006F6F66" w:rsidRPr="006260C1" w:rsidRDefault="006F6F66" w:rsidP="00FF4175">
      <w:pPr>
        <w:rPr>
          <w:sz w:val="28"/>
          <w:szCs w:val="28"/>
          <w:lang w:val="en-US"/>
        </w:rPr>
      </w:pPr>
    </w:p>
    <w:p w:rsidR="006F6F66" w:rsidRDefault="006F6F66" w:rsidP="002270D7">
      <w:pPr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2270D7">
        <w:rPr>
          <w:b/>
          <w:color w:val="000000"/>
          <w:sz w:val="28"/>
          <w:szCs w:val="28"/>
          <w:shd w:val="clear" w:color="auto" w:fill="FFFFFF"/>
        </w:rPr>
        <w:t>blockSheme</w:t>
      </w:r>
    </w:p>
    <w:p w:rsidR="006F6F66" w:rsidRPr="002270D7" w:rsidRDefault="006F6F66" w:rsidP="002270D7">
      <w:pPr>
        <w:jc w:val="center"/>
        <w:rPr>
          <w:b/>
          <w:sz w:val="28"/>
          <w:szCs w:val="28"/>
        </w:rPr>
      </w:pPr>
    </w:p>
    <w:p w:rsidR="006F6F66" w:rsidRPr="00131FC4" w:rsidRDefault="006F6F66" w:rsidP="00131FC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правильном вводе функции и нажатии на кнопку «Вычислить и нарисовать» вызывается слот drawTree, который парсит введённую строку при помощи </w:t>
      </w:r>
      <w:r>
        <w:rPr>
          <w:rFonts w:ascii="Times New Roman" w:hAnsi="Times New Roman"/>
          <w:sz w:val="28"/>
          <w:szCs w:val="28"/>
          <w:lang w:val="en-US"/>
        </w:rPr>
        <w:t>shunting</w:t>
      </w:r>
      <w:r w:rsidRPr="00850C4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yang</w:t>
      </w:r>
      <w:r w:rsidRPr="00850C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algorithm</w:t>
      </w:r>
      <w:r>
        <w:rPr>
          <w:rFonts w:ascii="Times New Roman" w:hAnsi="Times New Roman"/>
          <w:sz w:val="28"/>
          <w:szCs w:val="28"/>
        </w:rPr>
        <w:t xml:space="preserve"> и позволяет отрисовать схему в виде дерева во втором окне, которое, в свою очередь, ещё не открыто, и метод tableTrue, который выводит таблицу истинности для данной функции в главном окне.</w:t>
      </w:r>
    </w:p>
    <w:p w:rsidR="006F6F66" w:rsidRPr="00FF4175" w:rsidRDefault="006F6F66" w:rsidP="00FF417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«Отобразить схему» открывается второе окно с отрисованной схемой.</w:t>
      </w:r>
    </w:p>
    <w:p w:rsidR="006F6F66" w:rsidRPr="00AA39F7" w:rsidRDefault="006F6F66" w:rsidP="00AA39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втором окне при правильном вводе значения переменных и нажатии на кнопку «Посчитать» вызывается метод drawTreeValues, который расставляет на схеме значения на переменных и на всех функциональных элементах.</w:t>
      </w:r>
    </w:p>
    <w:p w:rsidR="006F6F66" w:rsidRPr="00AA39F7" w:rsidRDefault="006F6F66" w:rsidP="00AA39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Нажимая кнопки «Уменьшить» или «Увеличить»  можем масштабировать схему.</w:t>
      </w:r>
    </w:p>
    <w:p w:rsidR="006F6F66" w:rsidRPr="00AA39F7" w:rsidRDefault="006F6F66" w:rsidP="00AA39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«Сохранить в файл» предоставляется возможность сохранить изображение схемы в указанную директорию в любом из форматов .</w:t>
      </w:r>
      <w:r>
        <w:rPr>
          <w:rFonts w:ascii="Times New Roman" w:hAnsi="Times New Roman"/>
          <w:sz w:val="28"/>
          <w:szCs w:val="28"/>
          <w:lang w:val="en-US"/>
        </w:rPr>
        <w:t>bmp</w:t>
      </w:r>
      <w:r w:rsidRPr="00F068C1">
        <w:rPr>
          <w:rFonts w:ascii="Times New Roman" w:hAnsi="Times New Roman"/>
          <w:sz w:val="28"/>
          <w:szCs w:val="28"/>
        </w:rPr>
        <w:t>, .</w:t>
      </w:r>
      <w:r>
        <w:rPr>
          <w:rFonts w:ascii="Times New Roman" w:hAnsi="Times New Roman"/>
          <w:sz w:val="28"/>
          <w:szCs w:val="28"/>
          <w:lang w:val="en-US"/>
        </w:rPr>
        <w:t>JPEG</w:t>
      </w:r>
      <w:r w:rsidRPr="00F068C1">
        <w:rPr>
          <w:rFonts w:ascii="Times New Roman" w:hAnsi="Times New Roman"/>
          <w:sz w:val="28"/>
          <w:szCs w:val="28"/>
        </w:rPr>
        <w:t>, .</w:t>
      </w:r>
      <w:r>
        <w:rPr>
          <w:rFonts w:ascii="Times New Roman" w:hAnsi="Times New Roman"/>
          <w:sz w:val="28"/>
          <w:szCs w:val="28"/>
          <w:lang w:val="en-US"/>
        </w:rPr>
        <w:t>png</w:t>
      </w:r>
      <w:r>
        <w:rPr>
          <w:rFonts w:ascii="Times New Roman" w:hAnsi="Times New Roman"/>
          <w:sz w:val="28"/>
          <w:szCs w:val="28"/>
        </w:rPr>
        <w:t xml:space="preserve"> .</w:t>
      </w:r>
    </w:p>
    <w:p w:rsidR="006F6F66" w:rsidRDefault="006F6F66" w:rsidP="00FF4175">
      <w:pPr>
        <w:pStyle w:val="ListParagraph"/>
        <w:rPr>
          <w:sz w:val="28"/>
          <w:szCs w:val="28"/>
        </w:rPr>
      </w:pPr>
    </w:p>
    <w:p w:rsidR="006F6F66" w:rsidRDefault="006F6F66" w:rsidP="00FF4175">
      <w:pPr>
        <w:pStyle w:val="ListParagraph"/>
        <w:rPr>
          <w:sz w:val="28"/>
          <w:szCs w:val="28"/>
        </w:rPr>
      </w:pPr>
    </w:p>
    <w:p w:rsidR="006F6F66" w:rsidRPr="00191A57" w:rsidRDefault="006F6F66" w:rsidP="00FF4175">
      <w:pPr>
        <w:pStyle w:val="ListParagraph"/>
        <w:rPr>
          <w:sz w:val="28"/>
          <w:szCs w:val="28"/>
        </w:rPr>
      </w:pPr>
    </w:p>
    <w:p w:rsidR="006F6F66" w:rsidRPr="00191A57" w:rsidRDefault="006F6F66" w:rsidP="00FF4175">
      <w:pPr>
        <w:pStyle w:val="ListParagraph"/>
        <w:rPr>
          <w:sz w:val="28"/>
          <w:szCs w:val="28"/>
        </w:rPr>
      </w:pPr>
    </w:p>
    <w:p w:rsidR="006F6F66" w:rsidRPr="00191A57" w:rsidRDefault="006F6F66" w:rsidP="00FF4175">
      <w:pPr>
        <w:pStyle w:val="ListParagraph"/>
        <w:rPr>
          <w:sz w:val="28"/>
          <w:szCs w:val="28"/>
        </w:rPr>
      </w:pPr>
    </w:p>
    <w:p w:rsidR="006F6F66" w:rsidRDefault="006F6F66" w:rsidP="00F068C1">
      <w:pPr>
        <w:jc w:val="center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simpleOrThreadTrigger</w:t>
      </w:r>
    </w:p>
    <w:p w:rsidR="006F6F66" w:rsidRPr="00F068C1" w:rsidRDefault="006F6F66" w:rsidP="00F068C1">
      <w:pPr>
        <w:rPr>
          <w:color w:val="000000"/>
          <w:sz w:val="28"/>
          <w:szCs w:val="28"/>
          <w:shd w:val="clear" w:color="auto" w:fill="FFFFFF"/>
        </w:rPr>
      </w:pPr>
    </w:p>
    <w:p w:rsidR="006F6F66" w:rsidRPr="00AA39F7" w:rsidRDefault="006F6F66" w:rsidP="006260C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правильном вводе значений векторов S и R, выборе метода отрисовки при помощи кнопок «С задержкой по времени» и «С задержкой по значению»  и нажатии на кнопку «Показать осциллограмму» вызывается слот drawOsc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llogram, который открывает второе окно с отрисованной в нём осциллограммой сигналов</w:t>
      </w:r>
      <w:r w:rsidRPr="006260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S,R,Q,_Q  и таблицей значений для S,R,Q,_Q , которая отображается вызовом метода  </w:t>
      </w:r>
      <w:r>
        <w:rPr>
          <w:rFonts w:ascii="Times New Roman" w:hAnsi="Times New Roman"/>
          <w:sz w:val="28"/>
          <w:szCs w:val="28"/>
          <w:lang w:val="en-US"/>
        </w:rPr>
        <w:t>resultSimple</w:t>
      </w:r>
      <w:r w:rsidRPr="006260C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Отрисовку каждого сигнала осуществляет метод drawSignal. </w:t>
      </w:r>
    </w:p>
    <w:p w:rsidR="006F6F66" w:rsidRPr="00FF4175" w:rsidRDefault="006F6F66" w:rsidP="00FF4175">
      <w:pPr>
        <w:pStyle w:val="ListParagraph"/>
        <w:rPr>
          <w:sz w:val="28"/>
          <w:szCs w:val="28"/>
        </w:rPr>
      </w:pPr>
    </w:p>
    <w:sectPr w:rsidR="006F6F66" w:rsidRPr="00FF4175" w:rsidSect="00D413C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F66" w:rsidRDefault="006F6F66" w:rsidP="00143261">
      <w:r>
        <w:separator/>
      </w:r>
    </w:p>
  </w:endnote>
  <w:endnote w:type="continuationSeparator" w:id="0">
    <w:p w:rsidR="006F6F66" w:rsidRDefault="006F6F66" w:rsidP="00143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F66" w:rsidRDefault="006F6F66" w:rsidP="00143261">
      <w:r>
        <w:separator/>
      </w:r>
    </w:p>
  </w:footnote>
  <w:footnote w:type="continuationSeparator" w:id="0">
    <w:p w:rsidR="006F6F66" w:rsidRDefault="006F6F66" w:rsidP="001432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5395C34"/>
    <w:multiLevelType w:val="hybridMultilevel"/>
    <w:tmpl w:val="DDC21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75C9D"/>
    <w:multiLevelType w:val="hybridMultilevel"/>
    <w:tmpl w:val="7B60A49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D270A74"/>
    <w:multiLevelType w:val="hybridMultilevel"/>
    <w:tmpl w:val="570484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FCB5F9E"/>
    <w:multiLevelType w:val="hybridMultilevel"/>
    <w:tmpl w:val="19B82B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5E5C54"/>
    <w:multiLevelType w:val="hybridMultilevel"/>
    <w:tmpl w:val="A22CE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F739B7"/>
    <w:multiLevelType w:val="hybridMultilevel"/>
    <w:tmpl w:val="D3EC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6092"/>
    <w:rsid w:val="00010602"/>
    <w:rsid w:val="0003040E"/>
    <w:rsid w:val="0006369A"/>
    <w:rsid w:val="000653B1"/>
    <w:rsid w:val="00066EE3"/>
    <w:rsid w:val="000738AD"/>
    <w:rsid w:val="00077F3E"/>
    <w:rsid w:val="00084E92"/>
    <w:rsid w:val="000A4ACE"/>
    <w:rsid w:val="000A59C9"/>
    <w:rsid w:val="000C41F8"/>
    <w:rsid w:val="000C42E4"/>
    <w:rsid w:val="000F462A"/>
    <w:rsid w:val="000F70D6"/>
    <w:rsid w:val="00103A91"/>
    <w:rsid w:val="00122A33"/>
    <w:rsid w:val="00131FC4"/>
    <w:rsid w:val="001342B3"/>
    <w:rsid w:val="00143261"/>
    <w:rsid w:val="00143CC9"/>
    <w:rsid w:val="0014449C"/>
    <w:rsid w:val="0015275D"/>
    <w:rsid w:val="00157836"/>
    <w:rsid w:val="001628FB"/>
    <w:rsid w:val="00191A57"/>
    <w:rsid w:val="0019402E"/>
    <w:rsid w:val="001A4312"/>
    <w:rsid w:val="001A762C"/>
    <w:rsid w:val="001B0430"/>
    <w:rsid w:val="001E788A"/>
    <w:rsid w:val="001F0B0F"/>
    <w:rsid w:val="00216F6A"/>
    <w:rsid w:val="00217555"/>
    <w:rsid w:val="002202AD"/>
    <w:rsid w:val="002248E3"/>
    <w:rsid w:val="002270D7"/>
    <w:rsid w:val="00233E3B"/>
    <w:rsid w:val="002429A4"/>
    <w:rsid w:val="002525FB"/>
    <w:rsid w:val="00265965"/>
    <w:rsid w:val="00267E37"/>
    <w:rsid w:val="0027068B"/>
    <w:rsid w:val="002A0C47"/>
    <w:rsid w:val="002A31F6"/>
    <w:rsid w:val="002B11DB"/>
    <w:rsid w:val="002B13E9"/>
    <w:rsid w:val="002B3039"/>
    <w:rsid w:val="002B39D1"/>
    <w:rsid w:val="002B6E89"/>
    <w:rsid w:val="002C4738"/>
    <w:rsid w:val="002D6D37"/>
    <w:rsid w:val="002E7133"/>
    <w:rsid w:val="002F1EBE"/>
    <w:rsid w:val="002F7BEB"/>
    <w:rsid w:val="0031313D"/>
    <w:rsid w:val="00313292"/>
    <w:rsid w:val="00344F80"/>
    <w:rsid w:val="003451A9"/>
    <w:rsid w:val="0035095D"/>
    <w:rsid w:val="00364394"/>
    <w:rsid w:val="00376017"/>
    <w:rsid w:val="00376DB2"/>
    <w:rsid w:val="0038247D"/>
    <w:rsid w:val="003961E9"/>
    <w:rsid w:val="003A1618"/>
    <w:rsid w:val="003B4246"/>
    <w:rsid w:val="003B6998"/>
    <w:rsid w:val="003C1134"/>
    <w:rsid w:val="003D5694"/>
    <w:rsid w:val="003F2EF4"/>
    <w:rsid w:val="003F31B1"/>
    <w:rsid w:val="0041249E"/>
    <w:rsid w:val="0043460D"/>
    <w:rsid w:val="0044195E"/>
    <w:rsid w:val="00453766"/>
    <w:rsid w:val="00465E1C"/>
    <w:rsid w:val="00474917"/>
    <w:rsid w:val="00474FD5"/>
    <w:rsid w:val="004A058D"/>
    <w:rsid w:val="004D6092"/>
    <w:rsid w:val="004F155A"/>
    <w:rsid w:val="004F1820"/>
    <w:rsid w:val="00522047"/>
    <w:rsid w:val="00531079"/>
    <w:rsid w:val="00533BDD"/>
    <w:rsid w:val="00556EA3"/>
    <w:rsid w:val="00571C86"/>
    <w:rsid w:val="0057364C"/>
    <w:rsid w:val="00574557"/>
    <w:rsid w:val="005B27B4"/>
    <w:rsid w:val="005D2D07"/>
    <w:rsid w:val="005F49B4"/>
    <w:rsid w:val="00604C6C"/>
    <w:rsid w:val="006117AC"/>
    <w:rsid w:val="006141B0"/>
    <w:rsid w:val="006260C1"/>
    <w:rsid w:val="006423F8"/>
    <w:rsid w:val="0065080E"/>
    <w:rsid w:val="00651968"/>
    <w:rsid w:val="00655E76"/>
    <w:rsid w:val="00660633"/>
    <w:rsid w:val="00690AA1"/>
    <w:rsid w:val="006A1998"/>
    <w:rsid w:val="006A7768"/>
    <w:rsid w:val="006B014E"/>
    <w:rsid w:val="006B0AFD"/>
    <w:rsid w:val="006B4141"/>
    <w:rsid w:val="006B7603"/>
    <w:rsid w:val="006E0214"/>
    <w:rsid w:val="006F6F66"/>
    <w:rsid w:val="00717EC0"/>
    <w:rsid w:val="007269AD"/>
    <w:rsid w:val="00731916"/>
    <w:rsid w:val="00733DEB"/>
    <w:rsid w:val="00741643"/>
    <w:rsid w:val="007434FC"/>
    <w:rsid w:val="007477AF"/>
    <w:rsid w:val="00772101"/>
    <w:rsid w:val="00773AFD"/>
    <w:rsid w:val="007836DB"/>
    <w:rsid w:val="00786FF0"/>
    <w:rsid w:val="00794DAE"/>
    <w:rsid w:val="007A1D5C"/>
    <w:rsid w:val="007B50E8"/>
    <w:rsid w:val="007F5ED4"/>
    <w:rsid w:val="007F60C1"/>
    <w:rsid w:val="00802A7B"/>
    <w:rsid w:val="00805513"/>
    <w:rsid w:val="00811126"/>
    <w:rsid w:val="00826B8B"/>
    <w:rsid w:val="00830876"/>
    <w:rsid w:val="00831549"/>
    <w:rsid w:val="00840877"/>
    <w:rsid w:val="00844863"/>
    <w:rsid w:val="00850C42"/>
    <w:rsid w:val="00862497"/>
    <w:rsid w:val="008661DF"/>
    <w:rsid w:val="008A029E"/>
    <w:rsid w:val="008A095D"/>
    <w:rsid w:val="008A5F2D"/>
    <w:rsid w:val="008A7DFC"/>
    <w:rsid w:val="008C37FD"/>
    <w:rsid w:val="008D4DC3"/>
    <w:rsid w:val="008D668B"/>
    <w:rsid w:val="008D6950"/>
    <w:rsid w:val="009217DF"/>
    <w:rsid w:val="009254DD"/>
    <w:rsid w:val="009268E9"/>
    <w:rsid w:val="0094114D"/>
    <w:rsid w:val="009456BF"/>
    <w:rsid w:val="00946A96"/>
    <w:rsid w:val="00974F2C"/>
    <w:rsid w:val="00983594"/>
    <w:rsid w:val="00991270"/>
    <w:rsid w:val="00991C3C"/>
    <w:rsid w:val="009A72B4"/>
    <w:rsid w:val="009B6D74"/>
    <w:rsid w:val="009C504F"/>
    <w:rsid w:val="009F03F7"/>
    <w:rsid w:val="00A042D3"/>
    <w:rsid w:val="00A07D37"/>
    <w:rsid w:val="00A35FF1"/>
    <w:rsid w:val="00A76FCC"/>
    <w:rsid w:val="00A773EA"/>
    <w:rsid w:val="00A86043"/>
    <w:rsid w:val="00A954C0"/>
    <w:rsid w:val="00AA2839"/>
    <w:rsid w:val="00AA39F7"/>
    <w:rsid w:val="00AB1C1D"/>
    <w:rsid w:val="00AC1240"/>
    <w:rsid w:val="00AD467E"/>
    <w:rsid w:val="00AF104F"/>
    <w:rsid w:val="00AF2631"/>
    <w:rsid w:val="00B14594"/>
    <w:rsid w:val="00B46664"/>
    <w:rsid w:val="00B503D3"/>
    <w:rsid w:val="00B74B14"/>
    <w:rsid w:val="00B80CF2"/>
    <w:rsid w:val="00BA0F59"/>
    <w:rsid w:val="00BC0F57"/>
    <w:rsid w:val="00BC2DCC"/>
    <w:rsid w:val="00BC63EE"/>
    <w:rsid w:val="00BD2C82"/>
    <w:rsid w:val="00BD5AB3"/>
    <w:rsid w:val="00BF0538"/>
    <w:rsid w:val="00C03FA3"/>
    <w:rsid w:val="00C07E24"/>
    <w:rsid w:val="00C26718"/>
    <w:rsid w:val="00C273E7"/>
    <w:rsid w:val="00C346C6"/>
    <w:rsid w:val="00C466A1"/>
    <w:rsid w:val="00C5795C"/>
    <w:rsid w:val="00C6283B"/>
    <w:rsid w:val="00C67569"/>
    <w:rsid w:val="00C75920"/>
    <w:rsid w:val="00C83452"/>
    <w:rsid w:val="00C86EE4"/>
    <w:rsid w:val="00CA1607"/>
    <w:rsid w:val="00CA28E5"/>
    <w:rsid w:val="00CB6FAE"/>
    <w:rsid w:val="00CC239B"/>
    <w:rsid w:val="00CD6DE4"/>
    <w:rsid w:val="00CE0085"/>
    <w:rsid w:val="00CE338C"/>
    <w:rsid w:val="00CE772F"/>
    <w:rsid w:val="00CF7C98"/>
    <w:rsid w:val="00D00EF4"/>
    <w:rsid w:val="00D01F3E"/>
    <w:rsid w:val="00D06B65"/>
    <w:rsid w:val="00D2524D"/>
    <w:rsid w:val="00D2680B"/>
    <w:rsid w:val="00D413C2"/>
    <w:rsid w:val="00D4247F"/>
    <w:rsid w:val="00D57BBE"/>
    <w:rsid w:val="00D60D16"/>
    <w:rsid w:val="00D8062A"/>
    <w:rsid w:val="00D8208F"/>
    <w:rsid w:val="00D96017"/>
    <w:rsid w:val="00DA6238"/>
    <w:rsid w:val="00DB4BE2"/>
    <w:rsid w:val="00DC6396"/>
    <w:rsid w:val="00DD72CF"/>
    <w:rsid w:val="00E14D3B"/>
    <w:rsid w:val="00E2278C"/>
    <w:rsid w:val="00E310F3"/>
    <w:rsid w:val="00E36D2A"/>
    <w:rsid w:val="00E40C26"/>
    <w:rsid w:val="00E42521"/>
    <w:rsid w:val="00E53BD6"/>
    <w:rsid w:val="00E57842"/>
    <w:rsid w:val="00E65337"/>
    <w:rsid w:val="00E751E7"/>
    <w:rsid w:val="00E86DD8"/>
    <w:rsid w:val="00E8793D"/>
    <w:rsid w:val="00E90651"/>
    <w:rsid w:val="00EB25B7"/>
    <w:rsid w:val="00EC7521"/>
    <w:rsid w:val="00EE6CFD"/>
    <w:rsid w:val="00EF0180"/>
    <w:rsid w:val="00EF32D5"/>
    <w:rsid w:val="00EF3618"/>
    <w:rsid w:val="00F00D1C"/>
    <w:rsid w:val="00F01B81"/>
    <w:rsid w:val="00F03FB0"/>
    <w:rsid w:val="00F068C1"/>
    <w:rsid w:val="00F075EB"/>
    <w:rsid w:val="00F1415D"/>
    <w:rsid w:val="00F30247"/>
    <w:rsid w:val="00F34E32"/>
    <w:rsid w:val="00F466A8"/>
    <w:rsid w:val="00F56A7C"/>
    <w:rsid w:val="00F807B3"/>
    <w:rsid w:val="00FA133E"/>
    <w:rsid w:val="00FB51D3"/>
    <w:rsid w:val="00FB6025"/>
    <w:rsid w:val="00FC5BFD"/>
    <w:rsid w:val="00FD0CFF"/>
    <w:rsid w:val="00FD147A"/>
    <w:rsid w:val="00FD4356"/>
    <w:rsid w:val="00FD7653"/>
    <w:rsid w:val="00FE31CF"/>
    <w:rsid w:val="00FE3E2A"/>
    <w:rsid w:val="00FF11A6"/>
    <w:rsid w:val="00FF3B8B"/>
    <w:rsid w:val="00FF4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80CF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058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76FCC"/>
    <w:pPr>
      <w:keepNext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A058D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6283B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802A7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14326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4326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4326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43261"/>
    <w:rPr>
      <w:rFonts w:cs="Times New Roman"/>
      <w:sz w:val="24"/>
      <w:szCs w:val="24"/>
    </w:rPr>
  </w:style>
  <w:style w:type="character" w:customStyle="1" w:styleId="mw-headline">
    <w:name w:val="mw-headline"/>
    <w:basedOn w:val="DefaultParagraphFont"/>
    <w:uiPriority w:val="99"/>
    <w:rsid w:val="008661D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614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141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862497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690AA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67E37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rsid w:val="00267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267E37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uiPriority w:val="99"/>
    <w:rsid w:val="009456B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582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3</Pages>
  <Words>356</Words>
  <Characters>2031</Characters>
  <Application>Microsoft Office Outlook</Application>
  <DocSecurity>0</DocSecurity>
  <Lines>0</Lines>
  <Paragraphs>0</Paragraphs>
  <ScaleCrop>false</ScaleCrop>
  <Company>BBBB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AAAA</dc:creator>
  <cp:keywords/>
  <dc:description/>
  <cp:lastModifiedBy>Панкрат</cp:lastModifiedBy>
  <cp:revision>3</cp:revision>
  <cp:lastPrinted>2012-06-25T07:12:00Z</cp:lastPrinted>
  <dcterms:created xsi:type="dcterms:W3CDTF">2016-12-16T17:50:00Z</dcterms:created>
  <dcterms:modified xsi:type="dcterms:W3CDTF">2016-12-16T18:06:00Z</dcterms:modified>
</cp:coreProperties>
</file>